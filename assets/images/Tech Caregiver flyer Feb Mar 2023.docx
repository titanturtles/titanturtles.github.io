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6790"/>
        <w:tblW w:w="9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5"/>
      </w:tblGrid>
      <w:tr w:rsidR="003D01B3" w14:paraId="2313DDF3" w14:textId="77777777" w:rsidTr="00A0421D">
        <w:trPr>
          <w:trHeight w:val="2250"/>
        </w:trPr>
        <w:tc>
          <w:tcPr>
            <w:tcW w:w="9255" w:type="dxa"/>
            <w:vAlign w:val="center"/>
          </w:tcPr>
          <w:p w14:paraId="017C92AE" w14:textId="0CD67D30" w:rsidR="003D01B3" w:rsidRDefault="00855613" w:rsidP="00A76579"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22A18323" wp14:editId="57450820">
                  <wp:simplePos x="0" y="0"/>
                  <wp:positionH relativeFrom="column">
                    <wp:posOffset>4234815</wp:posOffset>
                  </wp:positionH>
                  <wp:positionV relativeFrom="paragraph">
                    <wp:posOffset>384810</wp:posOffset>
                  </wp:positionV>
                  <wp:extent cx="2387600" cy="23926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4D0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3E3B03AE" wp14:editId="361BD2BB">
                      <wp:simplePos x="0" y="0"/>
                      <wp:positionH relativeFrom="page">
                        <wp:posOffset>-771525</wp:posOffset>
                      </wp:positionH>
                      <wp:positionV relativeFrom="paragraph">
                        <wp:posOffset>364490</wp:posOffset>
                      </wp:positionV>
                      <wp:extent cx="4817110" cy="1913255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17110" cy="1913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28C9C8" w14:textId="3F5FE0B2" w:rsidR="00A0421D" w:rsidRPr="00B74346" w:rsidRDefault="00A0421D" w:rsidP="00A0421D">
                                  <w:pPr>
                                    <w:rPr>
                                      <w:color w:val="1E214F" w:themeColor="accent5" w:themeShade="B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B74346">
                                    <w:rPr>
                                      <w:color w:val="1E214F" w:themeColor="accent5" w:themeShade="BF"/>
                                      <w:sz w:val="32"/>
                                      <w:szCs w:val="32"/>
                                    </w:rPr>
                                    <w:t>Agenda</w:t>
                                  </w:r>
                                  <w:r w:rsidRPr="00B74346">
                                    <w:rPr>
                                      <w:color w:val="1E214F" w:themeColor="accent5" w:themeShade="BF"/>
                                      <w:sz w:val="32"/>
                                      <w:szCs w:val="32"/>
                                      <w:lang w:val="es-ES"/>
                                    </w:rPr>
                                    <w:t>:</w:t>
                                  </w:r>
                                </w:p>
                                <w:p w14:paraId="5C3BDC03" w14:textId="18FE1A98" w:rsidR="00A0421D" w:rsidRPr="007D60FF" w:rsidRDefault="00E14D04" w:rsidP="00A0421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Introduction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to</w:t>
                                  </w:r>
                                  <w:r w:rsidR="00A0421D" w:rsidRPr="007D60FF"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="00A0421D" w:rsidRPr="007D60FF"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Cybersecurity</w:t>
                                  </w:r>
                                  <w:proofErr w:type="spellEnd"/>
                                </w:p>
                                <w:p w14:paraId="0F423A9E" w14:textId="340179D5" w:rsidR="00A0421D" w:rsidRPr="007D60FF" w:rsidRDefault="00E14D04" w:rsidP="00A0421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Common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internet </w:t>
                                  </w: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threats</w:t>
                                  </w:r>
                                  <w:proofErr w:type="spellEnd"/>
                                </w:p>
                                <w:p w14:paraId="0C136BF4" w14:textId="2D48028B" w:rsidR="00A0421D" w:rsidRPr="007D60FF" w:rsidRDefault="00E14D04" w:rsidP="00A0421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Scams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and </w:t>
                                  </w: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fraud</w:t>
                                  </w:r>
                                  <w:proofErr w:type="spellEnd"/>
                                </w:p>
                                <w:p w14:paraId="11D7EF76" w14:textId="7F3DE51A" w:rsidR="00A0421D" w:rsidRPr="007D60FF" w:rsidRDefault="00FB67D1" w:rsidP="00A0421D">
                                  <w:p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Hybrid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format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. </w:t>
                                  </w:r>
                                  <w:proofErr w:type="gram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Zoom</w:t>
                                  </w:r>
                                  <w:proofErr w:type="gram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link Will be </w:t>
                                  </w: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sent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after </w:t>
                                  </w: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register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.</w:t>
                                  </w:r>
                                </w:p>
                                <w:p w14:paraId="10B7E153" w14:textId="7164E565" w:rsidR="00A0421D" w:rsidRPr="007D60FF" w:rsidRDefault="00A0421D" w:rsidP="00A0421D">
                                  <w:p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</w:rPr>
                                  </w:pPr>
                                  <w:r w:rsidRPr="007D60FF"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</w:rPr>
                                    <w:t>NO PRIOR CYBERSECURITY KNOWLEDGE REQUIRED!</w:t>
                                  </w:r>
                                </w:p>
                                <w:p w14:paraId="390E5AAF" w14:textId="77777777" w:rsidR="00A0421D" w:rsidRPr="007D60FF" w:rsidRDefault="00A0421D" w:rsidP="00A0421D">
                                  <w:p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3B03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60.75pt;margin-top:28.7pt;width:379.3pt;height:150.6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" filled="f" stroked="f">
                      <v:textbox>
                        <w:txbxContent>
                          <w:p w14:paraId="5928C9C8" w14:textId="3F5FE0B2" w:rsidR="00A0421D" w:rsidRPr="00B74346" w:rsidRDefault="00A0421D" w:rsidP="00A0421D">
                            <w:pPr>
                              <w:rPr>
                                <w:color w:val="1E214F" w:themeColor="accent5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74346">
                              <w:rPr>
                                <w:color w:val="1E214F" w:themeColor="accent5" w:themeShade="BF"/>
                                <w:sz w:val="32"/>
                                <w:szCs w:val="32"/>
                              </w:rPr>
                              <w:t>Agenda</w:t>
                            </w:r>
                            <w:r w:rsidRPr="00B74346">
                              <w:rPr>
                                <w:color w:val="1E214F" w:themeColor="accent5" w:themeShade="BF"/>
                                <w:sz w:val="32"/>
                                <w:szCs w:val="32"/>
                                <w:lang w:val="es-ES"/>
                              </w:rPr>
                              <w:t>:</w:t>
                            </w:r>
                          </w:p>
                          <w:p w14:paraId="5C3BDC03" w14:textId="18FE1A98" w:rsidR="00A0421D" w:rsidRPr="007D60FF" w:rsidRDefault="00E14D04" w:rsidP="00A04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>Introduction to</w:t>
                            </w:r>
                            <w:r w:rsidR="00A0421D" w:rsidRPr="007D60FF"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 xml:space="preserve"> Cybersecurity</w:t>
                            </w:r>
                          </w:p>
                          <w:p w14:paraId="0F423A9E" w14:textId="340179D5" w:rsidR="00A0421D" w:rsidRPr="007D60FF" w:rsidRDefault="00E14D04" w:rsidP="00A04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>Common internet threats</w:t>
                            </w:r>
                          </w:p>
                          <w:p w14:paraId="0C136BF4" w14:textId="2D48028B" w:rsidR="00A0421D" w:rsidRPr="007D60FF" w:rsidRDefault="00E14D04" w:rsidP="00A04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>Scams and fraud</w:t>
                            </w:r>
                          </w:p>
                          <w:p w14:paraId="11D7EF76" w14:textId="7F3DE51A" w:rsidR="00A0421D" w:rsidRPr="007D60FF" w:rsidRDefault="00FB67D1" w:rsidP="00A0421D">
                            <w:pP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>Hybrid format. Zoom link Will be sent after register.</w:t>
                            </w:r>
                          </w:p>
                          <w:p w14:paraId="10B7E153" w14:textId="7164E565" w:rsidR="00A0421D" w:rsidRPr="007D60FF" w:rsidRDefault="00A0421D" w:rsidP="00A0421D">
                            <w:pPr>
                              <w:rPr>
                                <w:color w:val="1E214F" w:themeColor="accent5" w:themeShade="BF"/>
                                <w:sz w:val="30"/>
                                <w:szCs w:val="30"/>
                              </w:rPr>
                            </w:pPr>
                            <w:r w:rsidRPr="007D60FF">
                              <w:rPr>
                                <w:color w:val="1E214F" w:themeColor="accent5" w:themeShade="BF"/>
                                <w:sz w:val="30"/>
                                <w:szCs w:val="30"/>
                              </w:rPr>
                              <w:t>NO PRIOR CYBERSECURITY KNOWLEDGE REQUIRED!</w:t>
                            </w:r>
                          </w:p>
                          <w:p w14:paraId="390E5AAF" w14:textId="77777777" w:rsidR="00A0421D" w:rsidRPr="007D60FF" w:rsidRDefault="00A0421D" w:rsidP="00A0421D">
                            <w:pPr>
                              <w:rPr>
                                <w:color w:val="1E214F" w:themeColor="accent5" w:themeShade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E14D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EE53FD0" wp14:editId="3EE7F98C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133350</wp:posOffset>
                      </wp:positionV>
                      <wp:extent cx="1456690" cy="84455"/>
                      <wp:effectExtent l="0" t="0" r="10160" b="10795"/>
                      <wp:wrapNone/>
                      <wp:docPr id="4" name="Rectangle 4" descr="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690" cy="84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DD184" id="Rectangle 4" o:spid="_x0000_s1026" alt="rectangle" style="position:absolute;margin-left:81.7pt;margin-top:10.5pt;width:114.7pt;height:6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" fillcolor="#b22436 [3205]" strokecolor="#c00000" strokeweight="1pt"/>
                  </w:pict>
                </mc:Fallback>
              </mc:AlternateContent>
            </w:r>
          </w:p>
        </w:tc>
      </w:tr>
      <w:tr w:rsidR="003D01B3" w14:paraId="63749935" w14:textId="77777777" w:rsidTr="00B6143E">
        <w:trPr>
          <w:trHeight w:val="3420"/>
        </w:trPr>
        <w:tc>
          <w:tcPr>
            <w:tcW w:w="9255" w:type="dxa"/>
            <w:vAlign w:val="center"/>
          </w:tcPr>
          <w:p w14:paraId="4C368AB8" w14:textId="6B4D5D55" w:rsidR="003D01B3" w:rsidRDefault="00FB4A72" w:rsidP="003D01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E570923" wp14:editId="5AC3D90F">
                      <wp:simplePos x="0" y="0"/>
                      <wp:positionH relativeFrom="column">
                        <wp:posOffset>-982980</wp:posOffset>
                      </wp:positionH>
                      <wp:positionV relativeFrom="paragraph">
                        <wp:posOffset>865505</wp:posOffset>
                      </wp:positionV>
                      <wp:extent cx="4986655" cy="14478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86655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84100E" w14:textId="42A886DC" w:rsidR="00E14D04" w:rsidRDefault="00E14D04" w:rsidP="006052B2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</w:pP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2/26/2023, SUNDAY 13:00PM-14:00PM</w:t>
                                  </w:r>
                                </w:p>
                                <w:p w14:paraId="564A70C6" w14:textId="75B86AD9" w:rsidR="00A76579" w:rsidRPr="00E14D04" w:rsidRDefault="00A76579" w:rsidP="006052B2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3/26/2023, SUNDAY 13:00PM – 14:00PM</w:t>
                                  </w:r>
                                </w:p>
                                <w:p w14:paraId="7F83EC7D" w14:textId="77777777" w:rsidR="003845A1" w:rsidRDefault="006A2F2C" w:rsidP="006052B2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 xml:space="preserve">BETHANY LIBRARY </w:t>
                                  </w:r>
                                  <w:r w:rsidR="003845A1">
                                    <w:rPr>
                                      <w:sz w:val="30"/>
                                      <w:szCs w:val="30"/>
                                    </w:rPr>
                                    <w:t>ANNEX</w:t>
                                  </w:r>
                                </w:p>
                                <w:p w14:paraId="298826B5" w14:textId="0BA62270" w:rsidR="006052B2" w:rsidRDefault="00FB4A72" w:rsidP="006052B2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4888 NW BETHANY BLVD. SUITE K-2</w:t>
                                  </w:r>
                                </w:p>
                                <w:p w14:paraId="555DDC1B" w14:textId="20EAAE91" w:rsidR="00FB4A72" w:rsidRDefault="00FB4A72" w:rsidP="006052B2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PORTLAND, OR 97229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5709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0;text-align:left;margin-left:-77.4pt;margin-top:68.15pt;width:392.65pt;height:11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Y7GgIAADQ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" filled="f" stroked="f" strokeweight=".5pt">
                      <v:textbox>
                        <w:txbxContent>
                          <w:p w14:paraId="2984100E" w14:textId="42A886DC" w:rsidR="00E14D04" w:rsidRDefault="00E14D04" w:rsidP="006052B2">
                            <w:pPr>
                              <w:jc w:val="center"/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2/26/2023, SUNDAY 13:00PM-14:00PM</w:t>
                            </w:r>
                          </w:p>
                          <w:p w14:paraId="564A70C6" w14:textId="75B86AD9" w:rsidR="00A76579" w:rsidRPr="00E14D04" w:rsidRDefault="00A76579" w:rsidP="006052B2">
                            <w:pPr>
                              <w:jc w:val="center"/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3/26/2023, SUNDAY 13:00PM – 14:00PM</w:t>
                            </w:r>
                          </w:p>
                          <w:p w14:paraId="7F83EC7D" w14:textId="77777777" w:rsidR="003845A1" w:rsidRDefault="006A2F2C" w:rsidP="006052B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BETHANY LIBRARY </w:t>
                            </w:r>
                            <w:r w:rsidR="003845A1">
                              <w:rPr>
                                <w:sz w:val="30"/>
                                <w:szCs w:val="30"/>
                              </w:rPr>
                              <w:t>ANNEX</w:t>
                            </w:r>
                          </w:p>
                          <w:p w14:paraId="298826B5" w14:textId="0BA62270" w:rsidR="006052B2" w:rsidRDefault="00FB4A72" w:rsidP="006052B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4888 NW BETHANY BLVD. SUITE K-2</w:t>
                            </w:r>
                          </w:p>
                          <w:p w14:paraId="555DDC1B" w14:textId="20EAAE91" w:rsidR="00FB4A72" w:rsidRDefault="00FB4A72" w:rsidP="006052B2">
                            <w:pPr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PORTLAND, OR 97229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B267F0B" w14:textId="12028988" w:rsidR="00534C7A" w:rsidRPr="00F70373" w:rsidRDefault="00A360CA">
      <w:pPr>
        <w:rPr>
          <w:rFonts w:eastAsiaTheme="minorEastAsia"/>
          <w:lang w:eastAsia="zh-C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BEB1FA4" wp14:editId="221EE465">
                <wp:simplePos x="0" y="0"/>
                <wp:positionH relativeFrom="column">
                  <wp:posOffset>4343400</wp:posOffset>
                </wp:positionH>
                <wp:positionV relativeFrom="paragraph">
                  <wp:posOffset>7139305</wp:posOffset>
                </wp:positionV>
                <wp:extent cx="3391535" cy="9620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D4160" w14:textId="77777777" w:rsidR="007D60FF" w:rsidRPr="00A360CA" w:rsidRDefault="007D60FF" w:rsidP="00B74346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Contact: </w:t>
                            </w:r>
                          </w:p>
                          <w:p w14:paraId="2A39511A" w14:textId="36D0C741" w:rsidR="007D60FF" w:rsidRPr="00A360CA" w:rsidRDefault="007D60FF" w:rsidP="00B74346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Phone #: 479</w:t>
                            </w:r>
                            <w:r w:rsidR="006F460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-</w:t>
                            </w: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866</w:t>
                            </w:r>
                            <w:r w:rsidR="006F460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-</w:t>
                            </w: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7574 </w:t>
                            </w:r>
                          </w:p>
                          <w:p w14:paraId="73E912BB" w14:textId="67346836" w:rsidR="007D60FF" w:rsidRPr="00A360CA" w:rsidRDefault="007D60FF" w:rsidP="00B74346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Email: </w:t>
                            </w:r>
                            <w:r w:rsidR="00855613"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arnold.tianyi.yang@gmail.com</w:t>
                            </w:r>
                          </w:p>
                          <w:p w14:paraId="1E7F9584" w14:textId="17A1F65B" w:rsidR="007D60FF" w:rsidRPr="00A360CA" w:rsidRDefault="007D60FF" w:rsidP="00B74346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Discord: PoarthanArseus#8563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1FA4" id="_x0000_s1028" type="#_x0000_t202" style="position:absolute;margin-left:342pt;margin-top:562.15pt;width:267.05pt;height:75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" filled="f" stroked="f">
                <v:textbox>
                  <w:txbxContent>
                    <w:p w14:paraId="36CD4160" w14:textId="77777777" w:rsidR="007D60FF" w:rsidRPr="00A360CA" w:rsidRDefault="007D60FF" w:rsidP="00B74346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 xml:space="preserve">Contact: </w:t>
                      </w:r>
                    </w:p>
                    <w:p w14:paraId="2A39511A" w14:textId="36D0C741" w:rsidR="007D60FF" w:rsidRPr="00A360CA" w:rsidRDefault="007D60FF" w:rsidP="00B74346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>Phone #: 479</w:t>
                      </w:r>
                      <w:r w:rsidR="006F460C">
                        <w:rPr>
                          <w:rFonts w:asciiTheme="minorHAnsi" w:hAnsiTheme="minorHAnsi" w:cstheme="minorHAnsi"/>
                          <w:sz w:val="22"/>
                        </w:rPr>
                        <w:t>-</w:t>
                      </w: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>866</w:t>
                      </w:r>
                      <w:r w:rsidR="006F460C">
                        <w:rPr>
                          <w:rFonts w:asciiTheme="minorHAnsi" w:hAnsiTheme="minorHAnsi" w:cstheme="minorHAnsi"/>
                          <w:sz w:val="22"/>
                        </w:rPr>
                        <w:t>-</w:t>
                      </w: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 xml:space="preserve">7574 </w:t>
                      </w:r>
                    </w:p>
                    <w:p w14:paraId="73E912BB" w14:textId="67346836" w:rsidR="007D60FF" w:rsidRPr="00A360CA" w:rsidRDefault="007D60FF" w:rsidP="00B74346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 xml:space="preserve">Email: </w:t>
                      </w:r>
                      <w:r w:rsidR="00855613" w:rsidRPr="00A360CA">
                        <w:rPr>
                          <w:rFonts w:asciiTheme="minorHAnsi" w:hAnsiTheme="minorHAnsi" w:cstheme="minorHAnsi"/>
                          <w:sz w:val="22"/>
                        </w:rPr>
                        <w:t>arnold.tianyi.yang@gmail.com</w:t>
                      </w:r>
                    </w:p>
                    <w:p w14:paraId="1E7F9584" w14:textId="17A1F65B" w:rsidR="007D60FF" w:rsidRPr="00A360CA" w:rsidRDefault="007D60FF" w:rsidP="00B74346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>Discord: PoarthanArseus#8563</w:t>
                      </w:r>
                    </w:p>
                  </w:txbxContent>
                </v:textbox>
              </v:shape>
            </w:pict>
          </mc:Fallback>
        </mc:AlternateContent>
      </w:r>
      <w:r w:rsidR="00D50E9C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210249A" wp14:editId="150CE07B">
                <wp:simplePos x="0" y="0"/>
                <wp:positionH relativeFrom="page">
                  <wp:posOffset>-9525</wp:posOffset>
                </wp:positionH>
                <wp:positionV relativeFrom="paragraph">
                  <wp:posOffset>-914400</wp:posOffset>
                </wp:positionV>
                <wp:extent cx="7761605" cy="3694430"/>
                <wp:effectExtent l="0" t="0" r="1079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605" cy="3694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3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5CC32" id="Rectangle 15" o:spid="_x0000_s1026" style="position:absolute;margin-left:-.75pt;margin-top:-1in;width:611.15pt;height:290.9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" fillcolor="#7f7f7f [1612]" strokecolor="#1f3763 [1604]" strokeweight="1pt">
                <v:fill opacity="25443f"/>
                <w10:wrap anchorx="page"/>
              </v:rect>
            </w:pict>
          </mc:Fallback>
        </mc:AlternateContent>
      </w:r>
      <w:r w:rsidR="00731800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6D65799" wp14:editId="15CF074D">
                <wp:simplePos x="0" y="0"/>
                <wp:positionH relativeFrom="page">
                  <wp:align>right</wp:align>
                </wp:positionH>
                <wp:positionV relativeFrom="paragraph">
                  <wp:posOffset>-514350</wp:posOffset>
                </wp:positionV>
                <wp:extent cx="7772400" cy="28670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E21FA" w14:textId="46341674" w:rsidR="00855613" w:rsidRPr="00855613" w:rsidRDefault="00855613" w:rsidP="00855613">
                            <w:pPr>
                              <w:pStyle w:val="Title"/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 w:val="62"/>
                                <w:szCs w:val="62"/>
                              </w:rPr>
                              <w:t xml:space="preserve">US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 w:val="62"/>
                                <w:szCs w:val="62"/>
                              </w:rPr>
                              <w:t>CyberPatriot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 w:val="62"/>
                                <w:szCs w:val="62"/>
                              </w:rPr>
                              <w:t xml:space="preserve"> certified Tech Caregivers</w:t>
                            </w:r>
                          </w:p>
                          <w:p w14:paraId="0FE7B01E" w14:textId="43B4A679" w:rsidR="00855613" w:rsidRDefault="00855613" w:rsidP="00855613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855613">
                              <w:rPr>
                                <w:color w:val="FFFF00"/>
                                <w:sz w:val="36"/>
                                <w:szCs w:val="36"/>
                              </w:rPr>
                              <w:t xml:space="preserve">Oregon Cyber Patriot Championship Team and </w:t>
                            </w:r>
                            <w:r w:rsidR="001960DA">
                              <w:rPr>
                                <w:color w:val="FFFF00"/>
                                <w:sz w:val="36"/>
                                <w:szCs w:val="36"/>
                              </w:rPr>
                              <w:t>youth students</w:t>
                            </w:r>
                          </w:p>
                          <w:p w14:paraId="04634049" w14:textId="0C71CC1A" w:rsidR="006C664D" w:rsidRDefault="006C664D" w:rsidP="00855613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00"/>
                                <w:sz w:val="36"/>
                                <w:szCs w:val="36"/>
                              </w:rPr>
                              <w:t xml:space="preserve">Westview High School Cyber Security Club </w:t>
                            </w:r>
                          </w:p>
                          <w:p w14:paraId="75B47930" w14:textId="279A1FD3" w:rsidR="00855613" w:rsidRDefault="00855613" w:rsidP="00855613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14:paraId="5EC39F04" w14:textId="7A818226" w:rsidR="00855613" w:rsidRPr="00855613" w:rsidRDefault="00855613" w:rsidP="00855613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FFFF00"/>
                                <w:sz w:val="36"/>
                                <w:szCs w:val="36"/>
                              </w:rPr>
                              <w:t>CyberPatriot</w:t>
                            </w:r>
                            <w:proofErr w:type="spellEnd"/>
                            <w:r>
                              <w:rPr>
                                <w:color w:val="FFFF00"/>
                                <w:sz w:val="36"/>
                                <w:szCs w:val="36"/>
                              </w:rPr>
                              <w:t xml:space="preserve"> is the National Youth Cyber Education Program established by Air and Space forces Association</w:t>
                            </w:r>
                            <w:r w:rsidR="00731800">
                              <w:rPr>
                                <w:color w:val="FFFF00"/>
                                <w:sz w:val="36"/>
                                <w:szCs w:val="36"/>
                              </w:rPr>
                              <w:t xml:space="preserve"> to attract students to STEM educ</w:t>
                            </w:r>
                            <w:r w:rsidR="00D50E9C">
                              <w:rPr>
                                <w:color w:val="FFFF00"/>
                                <w:sz w:val="36"/>
                                <w:szCs w:val="36"/>
                              </w:rPr>
                              <w:t>a</w:t>
                            </w:r>
                            <w:r w:rsidR="00731800">
                              <w:rPr>
                                <w:color w:val="FFFF00"/>
                                <w:sz w:val="36"/>
                                <w:szCs w:val="36"/>
                              </w:rPr>
                              <w:t>tion and careers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6579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560.8pt;margin-top:-40.5pt;width:612pt;height:225.75pt;z-index:-2516387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" filled="f" stroked="f" strokeweight=".5pt">
                <v:textbox>
                  <w:txbxContent>
                    <w:p w14:paraId="770E21FA" w14:textId="46341674" w:rsidR="00855613" w:rsidRPr="00855613" w:rsidRDefault="00855613" w:rsidP="00855613">
                      <w:pPr>
                        <w:pStyle w:val="Title"/>
                        <w:spacing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FFFF00"/>
                          <w:sz w:val="62"/>
                          <w:szCs w:val="6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00"/>
                          <w:sz w:val="62"/>
                          <w:szCs w:val="62"/>
                        </w:rPr>
                        <w:t>US CyberPatriot certified Tech Caregivers</w:t>
                      </w:r>
                    </w:p>
                    <w:p w14:paraId="0FE7B01E" w14:textId="43B4A679" w:rsidR="00855613" w:rsidRDefault="00855613" w:rsidP="00855613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 w:rsidRPr="00855613">
                        <w:rPr>
                          <w:color w:val="FFFF00"/>
                          <w:sz w:val="36"/>
                          <w:szCs w:val="36"/>
                        </w:rPr>
                        <w:t xml:space="preserve">Oregon Cyber Patriot Championship Team and </w:t>
                      </w:r>
                      <w:r w:rsidR="001960DA">
                        <w:rPr>
                          <w:color w:val="FFFF00"/>
                          <w:sz w:val="36"/>
                          <w:szCs w:val="36"/>
                        </w:rPr>
                        <w:t>youth students</w:t>
                      </w:r>
                    </w:p>
                    <w:p w14:paraId="04634049" w14:textId="0C71CC1A" w:rsidR="006C664D" w:rsidRDefault="006C664D" w:rsidP="00855613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color w:val="FFFF00"/>
                          <w:sz w:val="36"/>
                          <w:szCs w:val="36"/>
                        </w:rPr>
                        <w:t xml:space="preserve">Westview High School Cyber Security Club </w:t>
                      </w:r>
                    </w:p>
                    <w:p w14:paraId="75B47930" w14:textId="279A1FD3" w:rsidR="00855613" w:rsidRDefault="00855613" w:rsidP="00855613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</w:p>
                    <w:p w14:paraId="5EC39F04" w14:textId="7A818226" w:rsidR="00855613" w:rsidRPr="00855613" w:rsidRDefault="00855613" w:rsidP="00855613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color w:val="FFFF00"/>
                          <w:sz w:val="36"/>
                          <w:szCs w:val="36"/>
                        </w:rPr>
                        <w:t>CyberPatriot is the National Youth Cyber Education Program established by Air and Space forces Association</w:t>
                      </w:r>
                      <w:r w:rsidR="00731800">
                        <w:rPr>
                          <w:color w:val="FFFF00"/>
                          <w:sz w:val="36"/>
                          <w:szCs w:val="36"/>
                        </w:rPr>
                        <w:t xml:space="preserve"> to attract students to STEM educ</w:t>
                      </w:r>
                      <w:r w:rsidR="00D50E9C">
                        <w:rPr>
                          <w:color w:val="FFFF00"/>
                          <w:sz w:val="36"/>
                          <w:szCs w:val="36"/>
                        </w:rPr>
                        <w:t>a</w:t>
                      </w:r>
                      <w:r w:rsidR="00731800">
                        <w:rPr>
                          <w:color w:val="FFFF00"/>
                          <w:sz w:val="36"/>
                          <w:szCs w:val="36"/>
                        </w:rPr>
                        <w:t>tion and careers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61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900BA64" wp14:editId="4BABEE13">
                <wp:simplePos x="0" y="0"/>
                <wp:positionH relativeFrom="page">
                  <wp:align>right</wp:align>
                </wp:positionH>
                <wp:positionV relativeFrom="paragraph">
                  <wp:posOffset>4331970</wp:posOffset>
                </wp:positionV>
                <wp:extent cx="2360930" cy="419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2C660" w14:textId="5C2BB2C1" w:rsidR="00FF048D" w:rsidRDefault="00FF04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F048D">
                              <w:rPr>
                                <w:sz w:val="36"/>
                                <w:szCs w:val="36"/>
                              </w:rPr>
                              <w:t>QR Code Signup:</w:t>
                            </w:r>
                          </w:p>
                          <w:p w14:paraId="137579EC" w14:textId="77777777" w:rsidR="00A0421D" w:rsidRPr="00FF048D" w:rsidRDefault="00A0421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BA64" id="_x0000_s1030" type="#_x0000_t202" style="position:absolute;margin-left:134.7pt;margin-top:341.1pt;width:185.9pt;height:33pt;z-index:-2516480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" filled="f" stroked="f">
                <v:textbox>
                  <w:txbxContent>
                    <w:p w14:paraId="6EA2C660" w14:textId="5C2BB2C1" w:rsidR="00FF048D" w:rsidRDefault="00FF048D">
                      <w:pPr>
                        <w:rPr>
                          <w:sz w:val="36"/>
                          <w:szCs w:val="36"/>
                        </w:rPr>
                      </w:pPr>
                      <w:r w:rsidRPr="00FF048D">
                        <w:rPr>
                          <w:sz w:val="36"/>
                          <w:szCs w:val="36"/>
                        </w:rPr>
                        <w:t>QR Code Signup:</w:t>
                      </w:r>
                    </w:p>
                    <w:p w14:paraId="137579EC" w14:textId="77777777" w:rsidR="00A0421D" w:rsidRPr="00FF048D" w:rsidRDefault="00A0421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D60F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E474FA" wp14:editId="3D477414">
                <wp:simplePos x="0" y="0"/>
                <wp:positionH relativeFrom="margin">
                  <wp:posOffset>-788035</wp:posOffset>
                </wp:positionH>
                <wp:positionV relativeFrom="paragraph">
                  <wp:posOffset>2817495</wp:posOffset>
                </wp:positionV>
                <wp:extent cx="7552266" cy="15151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2266" cy="151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66912" w14:textId="3538611F" w:rsidR="00CA304E" w:rsidRDefault="00FF048D" w:rsidP="00CA304E">
                            <w:pPr>
                              <w:pStyle w:val="Title"/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1" w:themeShade="BF"/>
                                <w:sz w:val="62"/>
                                <w:szCs w:val="62"/>
                              </w:rPr>
                            </w:pPr>
                            <w:r w:rsidRPr="007D60F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1" w:themeShade="BF"/>
                                <w:sz w:val="62"/>
                                <w:szCs w:val="62"/>
                              </w:rPr>
                              <w:t xml:space="preserve">Cybersecurity </w:t>
                            </w:r>
                            <w:r w:rsidR="00C37CD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1" w:themeShade="BF"/>
                                <w:sz w:val="62"/>
                                <w:szCs w:val="62"/>
                              </w:rPr>
                              <w:t xml:space="preserve">educational series: </w:t>
                            </w:r>
                          </w:p>
                          <w:p w14:paraId="4EF2AEEA" w14:textId="7318E7E2" w:rsidR="00C37CD4" w:rsidRDefault="00E14D04" w:rsidP="00C37CD4">
                            <w:r>
                              <w:t>Monthly series that offer different topics of cyber knowledges and resources</w:t>
                            </w:r>
                          </w:p>
                          <w:p w14:paraId="715C9B8B" w14:textId="070CF5D2" w:rsidR="00C37CD4" w:rsidRDefault="00C37CD4" w:rsidP="00C37CD4">
                            <w:r>
                              <w:t>Offer cybersecurity support to adults who are vulnerable to cyber threats</w:t>
                            </w:r>
                          </w:p>
                          <w:p w14:paraId="173F3F80" w14:textId="00201D53" w:rsidR="00C37CD4" w:rsidRPr="00C37CD4" w:rsidRDefault="00C37CD4" w:rsidP="00C37CD4">
                            <w:r>
                              <w:t>Help people gain confidence to safely navigate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74FA" id="_x0000_s1031" type="#_x0000_t202" style="position:absolute;margin-left:-62.05pt;margin-top:221.85pt;width:594.65pt;height:119.3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" filled="f" stroked="f" strokeweight=".5pt">
                <v:textbox>
                  <w:txbxContent>
                    <w:p w14:paraId="30466912" w14:textId="3538611F" w:rsidR="00CA304E" w:rsidRDefault="00FF048D" w:rsidP="00CA304E">
                      <w:pPr>
                        <w:pStyle w:val="Title"/>
                        <w:spacing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1" w:themeShade="BF"/>
                          <w:sz w:val="62"/>
                          <w:szCs w:val="62"/>
                        </w:rPr>
                      </w:pPr>
                      <w:r w:rsidRPr="007D60FF"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1" w:themeShade="BF"/>
                          <w:sz w:val="62"/>
                          <w:szCs w:val="62"/>
                        </w:rPr>
                        <w:t xml:space="preserve">Cybersecurity </w:t>
                      </w:r>
                      <w:r w:rsidR="00C37CD4"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1" w:themeShade="BF"/>
                          <w:sz w:val="62"/>
                          <w:szCs w:val="62"/>
                        </w:rPr>
                        <w:t xml:space="preserve">educational series: </w:t>
                      </w:r>
                    </w:p>
                    <w:p w14:paraId="4EF2AEEA" w14:textId="7318E7E2" w:rsidR="00C37CD4" w:rsidRDefault="00E14D04" w:rsidP="00C37CD4">
                      <w:r>
                        <w:t>Monthly series that offer different topics of cyber knowledges and resources</w:t>
                      </w:r>
                    </w:p>
                    <w:p w14:paraId="715C9B8B" w14:textId="070CF5D2" w:rsidR="00C37CD4" w:rsidRDefault="00C37CD4" w:rsidP="00C37CD4">
                      <w:r>
                        <w:t>Offer cybersecurity support to adults who are vulnerable to cyber threats</w:t>
                      </w:r>
                    </w:p>
                    <w:p w14:paraId="173F3F80" w14:textId="00201D53" w:rsidR="00C37CD4" w:rsidRPr="00C37CD4" w:rsidRDefault="00C37CD4" w:rsidP="00C37CD4">
                      <w:r>
                        <w:t>Help people gain confidence to safely navigate 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21D">
        <w:rPr>
          <w:noProof/>
        </w:rPr>
        <w:drawing>
          <wp:anchor distT="0" distB="0" distL="114300" distR="114300" simplePos="0" relativeHeight="251657214" behindDoc="1" locked="0" layoutInCell="1" allowOverlap="1" wp14:anchorId="56CA50C9" wp14:editId="3D20CE1C">
            <wp:simplePos x="0" y="0"/>
            <wp:positionH relativeFrom="page">
              <wp:align>right</wp:align>
            </wp:positionH>
            <wp:positionV relativeFrom="paragraph">
              <wp:posOffset>-956733</wp:posOffset>
            </wp:positionV>
            <wp:extent cx="7763242" cy="3742266"/>
            <wp:effectExtent l="0" t="0" r="0" b="0"/>
            <wp:wrapNone/>
            <wp:docPr id="5" name="Picture 5" descr="A cell phone on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ell phone on a key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0413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242" cy="3742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A6D">
        <w:rPr>
          <w:noProof/>
        </w:rPr>
        <w:drawing>
          <wp:anchor distT="0" distB="0" distL="114300" distR="114300" simplePos="0" relativeHeight="251660288" behindDoc="1" locked="0" layoutInCell="1" allowOverlap="1" wp14:anchorId="16963C97" wp14:editId="7E907FEE">
            <wp:simplePos x="0" y="0"/>
            <wp:positionH relativeFrom="page">
              <wp:align>left</wp:align>
            </wp:positionH>
            <wp:positionV relativeFrom="bottomMargin">
              <wp:align>top</wp:align>
            </wp:positionV>
            <wp:extent cx="7822051" cy="4393849"/>
            <wp:effectExtent l="0" t="0" r="7620" b="6985"/>
            <wp:wrapNone/>
            <wp:docPr id="6" name="Picture 6" descr="Alarming Cybersecurity Statistics for 2021 and the Future - Retarus  Corporate Blog - 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rming Cybersecurity Statistics for 2021 and the Future - Retarus  Corporate Blog - 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051" cy="439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1B3">
        <w:rPr>
          <w:noProof/>
        </w:rPr>
        <w:t xml:space="preserve"> </w:t>
      </w:r>
    </w:p>
    <w:sectPr w:rsidR="00534C7A" w:rsidRPr="00F7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7EEA"/>
    <w:multiLevelType w:val="hybridMultilevel"/>
    <w:tmpl w:val="45505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32AC6"/>
    <w:multiLevelType w:val="hybridMultilevel"/>
    <w:tmpl w:val="5408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6D"/>
    <w:rsid w:val="001247F9"/>
    <w:rsid w:val="00137BD3"/>
    <w:rsid w:val="001960DA"/>
    <w:rsid w:val="00226149"/>
    <w:rsid w:val="00350719"/>
    <w:rsid w:val="003845A1"/>
    <w:rsid w:val="003D01B3"/>
    <w:rsid w:val="0044430C"/>
    <w:rsid w:val="004B13D3"/>
    <w:rsid w:val="00551EB1"/>
    <w:rsid w:val="006052B2"/>
    <w:rsid w:val="00660851"/>
    <w:rsid w:val="006A2F2C"/>
    <w:rsid w:val="006C664D"/>
    <w:rsid w:val="006F460C"/>
    <w:rsid w:val="00731800"/>
    <w:rsid w:val="00764C20"/>
    <w:rsid w:val="007D60FF"/>
    <w:rsid w:val="00831E57"/>
    <w:rsid w:val="00855613"/>
    <w:rsid w:val="00861A6D"/>
    <w:rsid w:val="00A0421D"/>
    <w:rsid w:val="00A360CA"/>
    <w:rsid w:val="00A442FA"/>
    <w:rsid w:val="00A76579"/>
    <w:rsid w:val="00A9198A"/>
    <w:rsid w:val="00AE38DF"/>
    <w:rsid w:val="00B2579A"/>
    <w:rsid w:val="00B6143E"/>
    <w:rsid w:val="00B74346"/>
    <w:rsid w:val="00C37CD4"/>
    <w:rsid w:val="00C37F46"/>
    <w:rsid w:val="00CA304E"/>
    <w:rsid w:val="00D50E9C"/>
    <w:rsid w:val="00DC4779"/>
    <w:rsid w:val="00E14D04"/>
    <w:rsid w:val="00E83911"/>
    <w:rsid w:val="00EC230F"/>
    <w:rsid w:val="00F61DB1"/>
    <w:rsid w:val="00F70373"/>
    <w:rsid w:val="00FB4A72"/>
    <w:rsid w:val="00FB67D1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E3D9"/>
  <w15:chartTrackingRefBased/>
  <w15:docId w15:val="{E74A21A5-1E87-4E55-9E5C-1FFA276A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FA"/>
    <w:rPr>
      <w:rFonts w:ascii="Century Gothic" w:hAnsi="Century Gothic"/>
      <w:b/>
      <w:color w:val="282D6A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42FA"/>
    <w:pPr>
      <w:spacing w:after="0" w:line="360" w:lineRule="auto"/>
      <w:contextualSpacing/>
      <w:jc w:val="center"/>
    </w:pPr>
    <w:rPr>
      <w:rFonts w:eastAsiaTheme="majorEastAsia" w:cstheme="majorBidi"/>
      <w:b w:val="0"/>
      <w:spacing w:val="-10"/>
      <w:kern w:val="28"/>
      <w:sz w:val="1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2FA"/>
    <w:rPr>
      <w:rFonts w:ascii="Century Gothic" w:eastAsiaTheme="majorEastAsia" w:hAnsi="Century Gothic" w:cstheme="majorBidi"/>
      <w:color w:val="282D6A" w:themeColor="accent5"/>
      <w:spacing w:val="-10"/>
      <w:kern w:val="28"/>
      <w:sz w:val="110"/>
      <w:szCs w:val="56"/>
    </w:rPr>
  </w:style>
  <w:style w:type="paragraph" w:styleId="ListParagraph">
    <w:name w:val="List Paragraph"/>
    <w:basedOn w:val="Normal"/>
    <w:uiPriority w:val="34"/>
    <w:qFormat/>
    <w:rsid w:val="00A0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aje\AppData\Roaming\Microsoft\Templates\American%20flag%20flyer.dotx" TargetMode="External"/></Relationships>
</file>

<file path=word/theme/theme1.xml><?xml version="1.0" encoding="utf-8"?>
<a:theme xmlns:a="http://schemas.openxmlformats.org/drawingml/2006/main" name="Office Theme">
  <a:themeElements>
    <a:clrScheme name="Custom 27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B22436"/>
      </a:accent2>
      <a:accent3>
        <a:srgbClr val="A5A5A5"/>
      </a:accent3>
      <a:accent4>
        <a:srgbClr val="FFC000"/>
      </a:accent4>
      <a:accent5>
        <a:srgbClr val="282D6A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02DB-BB74-49C8-89FB-CE64431C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American flag flyer.dotx</Template>
  <TotalTime>0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Xinle Yang</dc:creator>
  <cp:keywords/>
  <dc:description/>
  <cp:lastModifiedBy>Zhang, Pei</cp:lastModifiedBy>
  <cp:revision>2</cp:revision>
  <dcterms:created xsi:type="dcterms:W3CDTF">2023-02-06T04:40:00Z</dcterms:created>
  <dcterms:modified xsi:type="dcterms:W3CDTF">2023-02-06T04:40:00Z</dcterms:modified>
</cp:coreProperties>
</file>